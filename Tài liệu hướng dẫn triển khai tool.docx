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F9C9F" w14:textId="77777777" w:rsidR="00C6554A" w:rsidRPr="006D5234" w:rsidRDefault="002554CD" w:rsidP="00C6554A">
      <w:pPr>
        <w:pStyle w:val="Photo"/>
        <w:rPr>
          <w:color w:val="000000" w:themeColor="text1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D5234">
        <w:rPr>
          <w:noProof/>
          <w:color w:val="000000" w:themeColor="text1"/>
        </w:rPr>
        <w:drawing>
          <wp:inline distT="0" distB="0" distL="0" distR="0" wp14:anchorId="4499E3D6" wp14:editId="5EC67370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D382EBE" w14:textId="4D3215A2" w:rsidR="00C6554A" w:rsidRPr="006D5234" w:rsidRDefault="00484EE0" w:rsidP="00C6554A">
      <w:pPr>
        <w:pStyle w:val="Title"/>
        <w:rPr>
          <w:b/>
          <w:bCs/>
          <w:color w:val="000000" w:themeColor="text1"/>
          <w:sz w:val="52"/>
          <w:szCs w:val="52"/>
        </w:rPr>
      </w:pPr>
      <w:r w:rsidRPr="006D5234">
        <w:rPr>
          <w:b/>
          <w:bCs/>
          <w:color w:val="000000" w:themeColor="text1"/>
          <w:sz w:val="52"/>
          <w:szCs w:val="52"/>
        </w:rPr>
        <w:t>Tài liệu hướng dẫn triển khai tool</w:t>
      </w:r>
    </w:p>
    <w:p w14:paraId="7F660497" w14:textId="0A33F0A5" w:rsidR="00C6554A" w:rsidRDefault="00484EE0" w:rsidP="00C6554A">
      <w:pPr>
        <w:pStyle w:val="Subtitle"/>
        <w:rPr>
          <w:b/>
          <w:bCs/>
          <w:color w:val="000000" w:themeColor="text1"/>
          <w:sz w:val="52"/>
          <w:szCs w:val="52"/>
        </w:rPr>
      </w:pPr>
      <w:r w:rsidRPr="006D5234">
        <w:rPr>
          <w:b/>
          <w:bCs/>
          <w:color w:val="000000" w:themeColor="text1"/>
          <w:sz w:val="52"/>
          <w:szCs w:val="52"/>
        </w:rPr>
        <w:t>(</w:t>
      </w:r>
      <w:r w:rsidR="0036147C">
        <w:rPr>
          <w:b/>
          <w:bCs/>
          <w:color w:val="000000" w:themeColor="text1"/>
          <w:sz w:val="52"/>
          <w:szCs w:val="52"/>
        </w:rPr>
        <w:t>định dạng Jar</w:t>
      </w:r>
      <w:r w:rsidRPr="006D5234">
        <w:rPr>
          <w:b/>
          <w:bCs/>
          <w:color w:val="000000" w:themeColor="text1"/>
          <w:sz w:val="52"/>
          <w:szCs w:val="52"/>
        </w:rPr>
        <w:t>)</w:t>
      </w:r>
    </w:p>
    <w:p w14:paraId="05A39867" w14:textId="77777777" w:rsidR="00517750" w:rsidRPr="006D5234" w:rsidRDefault="00517750" w:rsidP="00C6554A">
      <w:pPr>
        <w:pStyle w:val="Subtitle"/>
        <w:rPr>
          <w:b/>
          <w:bCs/>
          <w:color w:val="000000" w:themeColor="text1"/>
          <w:sz w:val="52"/>
          <w:szCs w:val="52"/>
        </w:rPr>
      </w:pPr>
    </w:p>
    <w:p w14:paraId="07CAFF55" w14:textId="28AFAEA4" w:rsidR="00C6554A" w:rsidRPr="006D5234" w:rsidRDefault="00C6554A" w:rsidP="00C6554A">
      <w:pPr>
        <w:pStyle w:val="ContactInfo"/>
        <w:rPr>
          <w:color w:val="000000" w:themeColor="text1"/>
        </w:rPr>
      </w:pPr>
      <w:r w:rsidRPr="006D5234">
        <w:rPr>
          <w:color w:val="000000" w:themeColor="text1"/>
        </w:rPr>
        <w:br w:type="page"/>
      </w:r>
    </w:p>
    <w:p w14:paraId="5C730BD5" w14:textId="701035C2" w:rsidR="002C74C0" w:rsidRPr="00FC3A91" w:rsidRDefault="001A1B10" w:rsidP="001A1B10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36"/>
          <w:szCs w:val="36"/>
          <w:u w:val="single"/>
        </w:rPr>
      </w:pPr>
      <w:r w:rsidRPr="00FC3A91">
        <w:rPr>
          <w:b/>
          <w:bCs/>
          <w:color w:val="000000" w:themeColor="text1"/>
          <w:sz w:val="36"/>
          <w:szCs w:val="36"/>
          <w:u w:val="single"/>
        </w:rPr>
        <w:lastRenderedPageBreak/>
        <w:t>Cài đặt biến môi trường jdk</w:t>
      </w:r>
    </w:p>
    <w:p w14:paraId="38EB3CD4" w14:textId="0ADCCDBE" w:rsidR="0006260B" w:rsidRPr="006D5234" w:rsidRDefault="0006260B" w:rsidP="0006260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6D5234">
        <w:rPr>
          <w:color w:val="000000" w:themeColor="text1"/>
        </w:rPr>
        <w:t>Kiểm tra version của hệ điều hành</w:t>
      </w:r>
      <w:r w:rsidR="003B06FC">
        <w:rPr>
          <w:color w:val="000000" w:themeColor="text1"/>
        </w:rPr>
        <w:t xml:space="preserve"> (32bit / 64bit)</w:t>
      </w:r>
    </w:p>
    <w:p w14:paraId="0106EB98" w14:textId="701A4C35" w:rsidR="00037261" w:rsidRDefault="00037261" w:rsidP="0006260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6D5234">
        <w:rPr>
          <w:color w:val="000000" w:themeColor="text1"/>
        </w:rPr>
        <w:t>Cài đặt jdk phù hợp</w:t>
      </w:r>
    </w:p>
    <w:p w14:paraId="3BEA6E36" w14:textId="7D5E6D9F" w:rsidR="00517750" w:rsidRPr="00116475" w:rsidRDefault="00517750" w:rsidP="0006260B">
      <w:pPr>
        <w:pStyle w:val="ListParagraph"/>
        <w:numPr>
          <w:ilvl w:val="0"/>
          <w:numId w:val="17"/>
        </w:numPr>
        <w:rPr>
          <w:color w:val="007DEB" w:themeColor="background2" w:themeShade="80"/>
        </w:rPr>
      </w:pPr>
      <w:r>
        <w:rPr>
          <w:color w:val="000000" w:themeColor="text1"/>
        </w:rPr>
        <w:t xml:space="preserve">Link source code: </w:t>
      </w:r>
      <w:hyperlink r:id="rId8" w:history="1">
        <w:r w:rsidR="00AD1A9A" w:rsidRPr="00116475">
          <w:rPr>
            <w:rStyle w:val="Hyperlink"/>
            <w:b/>
            <w:bCs/>
            <w:color w:val="007DEB" w:themeColor="background2" w:themeShade="80"/>
          </w:rPr>
          <w:t>https://github.com/dohung285/SpringBootWindowService.git</w:t>
        </w:r>
      </w:hyperlink>
    </w:p>
    <w:p w14:paraId="2AA073A2" w14:textId="77777777" w:rsidR="00116475" w:rsidRPr="00116475" w:rsidRDefault="00116475" w:rsidP="00116475">
      <w:pPr>
        <w:pStyle w:val="ListParagraph"/>
        <w:ind w:left="1080"/>
        <w:rPr>
          <w:color w:val="007DEB" w:themeColor="background2" w:themeShade="80"/>
        </w:rPr>
      </w:pPr>
    </w:p>
    <w:p w14:paraId="171DBBAE" w14:textId="77777777" w:rsidR="00AD1A9A" w:rsidRPr="006D5234" w:rsidRDefault="00AD1A9A" w:rsidP="00AD1A9A">
      <w:pPr>
        <w:pStyle w:val="ListParagraph"/>
        <w:ind w:left="1080"/>
        <w:rPr>
          <w:color w:val="000000" w:themeColor="text1"/>
        </w:rPr>
      </w:pPr>
    </w:p>
    <w:p w14:paraId="2FD5970E" w14:textId="30F1A15C" w:rsidR="0006260B" w:rsidRPr="00FC3A91" w:rsidRDefault="0006260B" w:rsidP="001A1B10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36"/>
          <w:szCs w:val="36"/>
          <w:u w:val="single"/>
        </w:rPr>
      </w:pPr>
      <w:r w:rsidRPr="00FC3A91">
        <w:rPr>
          <w:b/>
          <w:bCs/>
          <w:color w:val="000000" w:themeColor="text1"/>
          <w:sz w:val="36"/>
          <w:szCs w:val="36"/>
          <w:u w:val="single"/>
        </w:rPr>
        <w:t>Cài đặt tool</w:t>
      </w:r>
    </w:p>
    <w:p w14:paraId="40C81433" w14:textId="2776C57E" w:rsidR="008E4A90" w:rsidRPr="006D5234" w:rsidRDefault="008E4A90" w:rsidP="008E4A90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6D5234">
        <w:rPr>
          <w:color w:val="000000" w:themeColor="text1"/>
        </w:rPr>
        <w:t xml:space="preserve">Mở </w:t>
      </w:r>
      <w:r w:rsidRPr="007E771F">
        <w:rPr>
          <w:b/>
          <w:bCs/>
          <w:color w:val="000000" w:themeColor="text1"/>
        </w:rPr>
        <w:t>cmd</w:t>
      </w:r>
      <w:r w:rsidRPr="006D5234">
        <w:rPr>
          <w:color w:val="000000" w:themeColor="text1"/>
        </w:rPr>
        <w:t xml:space="preserve"> với quyền administrator</w:t>
      </w:r>
    </w:p>
    <w:p w14:paraId="12832DAC" w14:textId="085E6334" w:rsidR="008E4A90" w:rsidRPr="006D5234" w:rsidRDefault="008E4A90" w:rsidP="008E4A90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6D5234">
        <w:rPr>
          <w:color w:val="000000" w:themeColor="text1"/>
        </w:rPr>
        <w:t>Truy cập vào thu mục chứa tool</w:t>
      </w:r>
    </w:p>
    <w:p w14:paraId="28107392" w14:textId="77777777" w:rsidR="00F55531" w:rsidRPr="006D5234" w:rsidRDefault="00F55531" w:rsidP="00F55531">
      <w:pPr>
        <w:pStyle w:val="ListParagraph"/>
        <w:ind w:left="1440"/>
        <w:rPr>
          <w:color w:val="000000" w:themeColor="text1"/>
        </w:rPr>
      </w:pPr>
    </w:p>
    <w:p w14:paraId="68A9D5E9" w14:textId="1A2E6BED" w:rsidR="008E4A90" w:rsidRPr="006D5234" w:rsidRDefault="00F55531" w:rsidP="00F55531">
      <w:pPr>
        <w:pStyle w:val="ListParagraph"/>
        <w:ind w:left="1440"/>
        <w:rPr>
          <w:color w:val="000000" w:themeColor="text1"/>
        </w:rPr>
      </w:pPr>
      <w:r w:rsidRPr="006D5234">
        <w:rPr>
          <w:noProof/>
          <w:color w:val="000000" w:themeColor="text1"/>
        </w:rPr>
        <w:drawing>
          <wp:inline distT="0" distB="0" distL="0" distR="0" wp14:anchorId="4BB6B7EE" wp14:editId="7711FE86">
            <wp:extent cx="5486400" cy="331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C4F" w14:textId="784CB785" w:rsidR="00F55531" w:rsidRPr="006D5234" w:rsidRDefault="00F55531" w:rsidP="00F55531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6D5234">
        <w:rPr>
          <w:color w:val="000000" w:themeColor="text1"/>
        </w:rPr>
        <w:t>Thực hiện lệnh sau để install service</w:t>
      </w:r>
    </w:p>
    <w:p w14:paraId="322959DC" w14:textId="4606834E" w:rsidR="00F55531" w:rsidRPr="00FC3A91" w:rsidRDefault="00F55531" w:rsidP="00F55531">
      <w:pPr>
        <w:pStyle w:val="ListParagraph"/>
        <w:ind w:left="1440"/>
        <w:rPr>
          <w:color w:val="FF0000"/>
        </w:rPr>
      </w:pPr>
      <w:r w:rsidRPr="00FC3A91">
        <w:rPr>
          <w:color w:val="FF0000"/>
        </w:rPr>
        <w:t>E:\LienSonSamHoTool&gt;WinSW.NET4.exe install</w:t>
      </w:r>
    </w:p>
    <w:p w14:paraId="02E83436" w14:textId="037A914D" w:rsidR="00F55531" w:rsidRPr="006D5234" w:rsidRDefault="00F55531" w:rsidP="00F55531">
      <w:pPr>
        <w:pStyle w:val="ListParagraph"/>
        <w:ind w:left="1440"/>
        <w:rPr>
          <w:color w:val="000000" w:themeColor="text1"/>
        </w:rPr>
      </w:pPr>
      <w:r w:rsidRPr="006D5234">
        <w:rPr>
          <w:noProof/>
          <w:color w:val="000000" w:themeColor="text1"/>
        </w:rPr>
        <w:drawing>
          <wp:inline distT="0" distB="0" distL="0" distR="0" wp14:anchorId="3271037D" wp14:editId="1CCD1A67">
            <wp:extent cx="5486400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B232" w14:textId="27450731" w:rsidR="00F55531" w:rsidRPr="006D5234" w:rsidRDefault="00F55531" w:rsidP="00F55531">
      <w:pPr>
        <w:ind w:left="1440"/>
        <w:rPr>
          <w:color w:val="000000" w:themeColor="text1"/>
        </w:rPr>
      </w:pPr>
      <w:r w:rsidRPr="006D5234">
        <w:rPr>
          <w:color w:val="000000" w:themeColor="text1"/>
        </w:rPr>
        <w:t xml:space="preserve">Lúc này trong folder ứng ụng xuất hiện một file </w:t>
      </w:r>
      <w:r w:rsidRPr="00FC3A91">
        <w:rPr>
          <w:b/>
          <w:bCs/>
          <w:color w:val="FF0000"/>
        </w:rPr>
        <w:t>WinSW.NET4.wrapper.log</w:t>
      </w:r>
      <w:r w:rsidRPr="00FC3A91">
        <w:rPr>
          <w:color w:val="FF0000"/>
        </w:rPr>
        <w:t xml:space="preserve"> </w:t>
      </w:r>
      <w:r w:rsidRPr="006D5234">
        <w:rPr>
          <w:color w:val="000000" w:themeColor="text1"/>
        </w:rPr>
        <w:t>vào file đó để xem ứng dụng đã cài đặt thành công chưa</w:t>
      </w:r>
    </w:p>
    <w:p w14:paraId="1E31B047" w14:textId="7FB8CE14" w:rsidR="00F55531" w:rsidRPr="006D5234" w:rsidRDefault="00F55531" w:rsidP="00F55531">
      <w:pPr>
        <w:ind w:left="1440"/>
        <w:rPr>
          <w:color w:val="000000" w:themeColor="text1"/>
        </w:rPr>
      </w:pPr>
      <w:r w:rsidRPr="006D5234">
        <w:rPr>
          <w:noProof/>
          <w:color w:val="000000" w:themeColor="text1"/>
        </w:rPr>
        <w:lastRenderedPageBreak/>
        <w:drawing>
          <wp:inline distT="0" distB="0" distL="0" distR="0" wp14:anchorId="71CA064F" wp14:editId="7455194E">
            <wp:extent cx="5486400" cy="123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C222" w14:textId="74B6B396" w:rsidR="00F55531" w:rsidRPr="006D5234" w:rsidRDefault="00F55531" w:rsidP="00F55531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6D5234">
        <w:rPr>
          <w:color w:val="000000" w:themeColor="text1"/>
        </w:rPr>
        <w:t xml:space="preserve">Bật ứng dụng trong local </w:t>
      </w:r>
      <w:r w:rsidRPr="00FC3A91">
        <w:rPr>
          <w:b/>
          <w:bCs/>
          <w:color w:val="000000" w:themeColor="text1"/>
        </w:rPr>
        <w:t>Services</w:t>
      </w:r>
    </w:p>
    <w:p w14:paraId="20146F1D" w14:textId="3FC9CFA5" w:rsidR="00F55531" w:rsidRPr="00FC3A91" w:rsidRDefault="00F55531" w:rsidP="00F55531">
      <w:pPr>
        <w:pStyle w:val="ListParagraph"/>
        <w:numPr>
          <w:ilvl w:val="0"/>
          <w:numId w:val="19"/>
        </w:numPr>
        <w:rPr>
          <w:b/>
          <w:bCs/>
          <w:color w:val="000000" w:themeColor="text1"/>
        </w:rPr>
      </w:pPr>
      <w:r w:rsidRPr="00FC3A91">
        <w:rPr>
          <w:b/>
          <w:bCs/>
          <w:color w:val="000000" w:themeColor="text1"/>
        </w:rPr>
        <w:t>Start &gt; Services</w:t>
      </w:r>
    </w:p>
    <w:p w14:paraId="3C2FC043" w14:textId="04D5F2B7" w:rsidR="00F55531" w:rsidRPr="006D5234" w:rsidRDefault="00F55531" w:rsidP="00F55531">
      <w:pPr>
        <w:pStyle w:val="ListParagraph"/>
        <w:ind w:left="2160"/>
        <w:rPr>
          <w:color w:val="000000" w:themeColor="text1"/>
        </w:rPr>
      </w:pPr>
      <w:r w:rsidRPr="006D5234">
        <w:rPr>
          <w:noProof/>
          <w:color w:val="000000" w:themeColor="text1"/>
        </w:rPr>
        <w:drawing>
          <wp:inline distT="0" distB="0" distL="0" distR="0" wp14:anchorId="366FE56E" wp14:editId="67F5BDE5">
            <wp:extent cx="2790825" cy="4428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467" cy="44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1C3E" w14:textId="28BB62BE" w:rsidR="00F55531" w:rsidRPr="006D5234" w:rsidRDefault="00F55531" w:rsidP="00F55531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6D5234">
        <w:rPr>
          <w:color w:val="000000" w:themeColor="text1"/>
        </w:rPr>
        <w:t xml:space="preserve">Tìm đến tên ứng dụng và chọn </w:t>
      </w:r>
      <w:r w:rsidRPr="00FC3A91">
        <w:rPr>
          <w:b/>
          <w:bCs/>
          <w:color w:val="000000" w:themeColor="text1"/>
        </w:rPr>
        <w:t>Start</w:t>
      </w:r>
    </w:p>
    <w:p w14:paraId="3FC328AC" w14:textId="77777777" w:rsidR="00E005B8" w:rsidRPr="006D5234" w:rsidRDefault="00E005B8" w:rsidP="00F55531">
      <w:pPr>
        <w:pStyle w:val="ListParagraph"/>
        <w:ind w:left="2160"/>
        <w:rPr>
          <w:color w:val="000000" w:themeColor="text1"/>
        </w:rPr>
      </w:pPr>
    </w:p>
    <w:p w14:paraId="2E45451D" w14:textId="77777777" w:rsidR="00E005B8" w:rsidRPr="006D5234" w:rsidRDefault="00E005B8" w:rsidP="00F55531">
      <w:pPr>
        <w:pStyle w:val="ListParagraph"/>
        <w:ind w:left="2160"/>
        <w:rPr>
          <w:color w:val="000000" w:themeColor="text1"/>
        </w:rPr>
      </w:pPr>
    </w:p>
    <w:p w14:paraId="37C7E392" w14:textId="3CFC1884" w:rsidR="00F55531" w:rsidRPr="006D5234" w:rsidRDefault="00F55531" w:rsidP="00F55531">
      <w:pPr>
        <w:pStyle w:val="ListParagraph"/>
        <w:ind w:left="2160"/>
        <w:rPr>
          <w:color w:val="000000" w:themeColor="text1"/>
        </w:rPr>
      </w:pPr>
      <w:r w:rsidRPr="006D5234">
        <w:rPr>
          <w:noProof/>
          <w:color w:val="000000" w:themeColor="text1"/>
        </w:rPr>
        <w:lastRenderedPageBreak/>
        <w:drawing>
          <wp:inline distT="0" distB="0" distL="0" distR="0" wp14:anchorId="24D21BB9" wp14:editId="7B243C37">
            <wp:extent cx="5033175" cy="2226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939" cy="224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C685" w14:textId="77777777" w:rsidR="006D5234" w:rsidRPr="006D5234" w:rsidRDefault="00E005B8" w:rsidP="00E005B8">
      <w:pPr>
        <w:pStyle w:val="ListParagraph"/>
        <w:rPr>
          <w:color w:val="000000" w:themeColor="text1"/>
        </w:rPr>
      </w:pPr>
      <w:r w:rsidRPr="006D5234">
        <w:rPr>
          <w:color w:val="000000" w:themeColor="text1"/>
        </w:rPr>
        <w:tab/>
      </w:r>
      <w:r w:rsidR="006D5234" w:rsidRPr="006D5234">
        <w:rPr>
          <w:color w:val="000000" w:themeColor="text1"/>
        </w:rPr>
        <w:tab/>
      </w:r>
      <w:r w:rsidR="006D5234" w:rsidRPr="006D5234">
        <w:rPr>
          <w:color w:val="000000" w:themeColor="text1"/>
        </w:rPr>
        <w:tab/>
      </w:r>
      <w:r w:rsidR="006D5234" w:rsidRPr="006D5234">
        <w:rPr>
          <w:color w:val="000000" w:themeColor="text1"/>
        </w:rPr>
        <w:tab/>
      </w:r>
    </w:p>
    <w:p w14:paraId="182B3E98" w14:textId="44DFE0DD" w:rsidR="0006260B" w:rsidRPr="006D5234" w:rsidRDefault="00E005B8" w:rsidP="006D5234">
      <w:pPr>
        <w:pStyle w:val="ListParagraph"/>
        <w:ind w:left="2880" w:firstLine="720"/>
        <w:rPr>
          <w:color w:val="000000" w:themeColor="text1"/>
        </w:rPr>
      </w:pPr>
      <w:r w:rsidRPr="006D5234">
        <w:rPr>
          <w:color w:val="000000" w:themeColor="text1"/>
        </w:rPr>
        <w:t>Kết thúc quá trình cài đặt</w:t>
      </w:r>
      <w:r w:rsidR="006D5234" w:rsidRPr="006D5234">
        <w:rPr>
          <w:color w:val="000000" w:themeColor="text1"/>
        </w:rPr>
        <w:t>!</w:t>
      </w:r>
    </w:p>
    <w:p w14:paraId="339D7EFF" w14:textId="0E7C3D0A" w:rsidR="00E005B8" w:rsidRDefault="00E005B8" w:rsidP="00E005B8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36"/>
          <w:szCs w:val="36"/>
          <w:u w:val="single"/>
        </w:rPr>
      </w:pPr>
      <w:r w:rsidRPr="00FC3A91">
        <w:rPr>
          <w:b/>
          <w:bCs/>
          <w:color w:val="000000" w:themeColor="text1"/>
          <w:sz w:val="36"/>
          <w:szCs w:val="36"/>
          <w:u w:val="single"/>
        </w:rPr>
        <w:t>Thay đổi tham số cho ứng dụng</w:t>
      </w:r>
    </w:p>
    <w:p w14:paraId="4F3E6300" w14:textId="35CFE091" w:rsidR="00517FF1" w:rsidRDefault="00517FF1" w:rsidP="00517FF1">
      <w:pPr>
        <w:pStyle w:val="ListParagraph"/>
        <w:numPr>
          <w:ilvl w:val="0"/>
          <w:numId w:val="18"/>
        </w:numPr>
        <w:rPr>
          <w:color w:val="000000" w:themeColor="text1"/>
          <w:sz w:val="36"/>
          <w:szCs w:val="36"/>
        </w:rPr>
      </w:pPr>
      <w:r w:rsidRPr="00517FF1">
        <w:rPr>
          <w:color w:val="000000" w:themeColor="text1"/>
          <w:sz w:val="36"/>
          <w:szCs w:val="36"/>
        </w:rPr>
        <w:t>Mở</w:t>
      </w:r>
      <w:r>
        <w:rPr>
          <w:color w:val="000000" w:themeColor="text1"/>
          <w:sz w:val="36"/>
          <w:szCs w:val="36"/>
        </w:rPr>
        <w:t xml:space="preserve"> cmd với quyền administrator sau đó gõ lệnh sau để xóa service</w:t>
      </w:r>
    </w:p>
    <w:p w14:paraId="02E6EAA1" w14:textId="733EC5C4" w:rsidR="00517FF1" w:rsidRPr="001C3777" w:rsidRDefault="001C3777" w:rsidP="00517FF1">
      <w:pPr>
        <w:pStyle w:val="ListParagraph"/>
        <w:ind w:left="144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</w:t>
      </w:r>
      <w:r w:rsidR="00517FF1" w:rsidRPr="001C3777">
        <w:rPr>
          <w:color w:val="FF0000"/>
          <w:sz w:val="36"/>
          <w:szCs w:val="36"/>
        </w:rPr>
        <w:t>c delelte &lt;tên service &gt;</w:t>
      </w:r>
    </w:p>
    <w:p w14:paraId="259EFD7D" w14:textId="45435B29" w:rsidR="00517FF1" w:rsidRDefault="00517FF1" w:rsidP="00517FF1">
      <w:pPr>
        <w:pStyle w:val="ListParagraph"/>
        <w:ind w:left="1440"/>
        <w:rPr>
          <w:color w:val="000000" w:themeColor="text1"/>
          <w:sz w:val="36"/>
          <w:szCs w:val="36"/>
        </w:rPr>
      </w:pPr>
      <w:r w:rsidRPr="00517FF1">
        <w:rPr>
          <w:noProof/>
          <w:color w:val="000000" w:themeColor="text1"/>
          <w:sz w:val="36"/>
          <w:szCs w:val="36"/>
        </w:rPr>
        <w:drawing>
          <wp:inline distT="0" distB="0" distL="0" distR="0" wp14:anchorId="5C3ACEDA" wp14:editId="571E6CDE">
            <wp:extent cx="5382376" cy="156231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1DEB" w14:textId="0A1E9833" w:rsidR="00517FF1" w:rsidRDefault="00517FF1" w:rsidP="00517FF1">
      <w:pPr>
        <w:pStyle w:val="ListParagraph"/>
        <w:numPr>
          <w:ilvl w:val="0"/>
          <w:numId w:val="18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Vào folder </w:t>
      </w:r>
      <w:r w:rsidRPr="00BE0D28">
        <w:rPr>
          <w:b/>
          <w:bCs/>
          <w:color w:val="FF0000"/>
          <w:sz w:val="36"/>
          <w:szCs w:val="36"/>
        </w:rPr>
        <w:t>config</w:t>
      </w:r>
      <w:r>
        <w:rPr>
          <w:color w:val="000000" w:themeColor="text1"/>
          <w:sz w:val="36"/>
          <w:szCs w:val="36"/>
        </w:rPr>
        <w:t xml:space="preserve"> rồi sửa thông tin các tham số trong file </w:t>
      </w:r>
      <w:r w:rsidRPr="00BE0D28">
        <w:rPr>
          <w:b/>
          <w:bCs/>
          <w:color w:val="FF0000"/>
          <w:sz w:val="36"/>
          <w:szCs w:val="36"/>
        </w:rPr>
        <w:t>application.properties</w:t>
      </w:r>
    </w:p>
    <w:p w14:paraId="52C19865" w14:textId="03231EB4" w:rsidR="00517FF1" w:rsidRPr="00517FF1" w:rsidRDefault="00517FF1" w:rsidP="00517FF1">
      <w:pPr>
        <w:pStyle w:val="ListParagraph"/>
        <w:numPr>
          <w:ilvl w:val="0"/>
          <w:numId w:val="18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Cuối cùng cài đặt và chạy lại ứng dụng như các bước ở trên.</w:t>
      </w:r>
    </w:p>
    <w:sectPr w:rsidR="00517FF1" w:rsidRPr="00517FF1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0819A" w14:textId="77777777" w:rsidR="00175874" w:rsidRDefault="00175874" w:rsidP="00C6554A">
      <w:pPr>
        <w:spacing w:before="0" w:after="0" w:line="240" w:lineRule="auto"/>
      </w:pPr>
      <w:r>
        <w:separator/>
      </w:r>
    </w:p>
  </w:endnote>
  <w:endnote w:type="continuationSeparator" w:id="0">
    <w:p w14:paraId="1DC0D759" w14:textId="77777777" w:rsidR="00175874" w:rsidRDefault="0017587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426B6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14C58" w14:textId="77777777" w:rsidR="00175874" w:rsidRDefault="0017587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4ACE5E0" w14:textId="77777777" w:rsidR="00175874" w:rsidRDefault="0017587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124BEE"/>
    <w:multiLevelType w:val="hybridMultilevel"/>
    <w:tmpl w:val="37A29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A5B7D44"/>
    <w:multiLevelType w:val="hybridMultilevel"/>
    <w:tmpl w:val="585AEE58"/>
    <w:lvl w:ilvl="0" w:tplc="871A5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AF5434"/>
    <w:multiLevelType w:val="hybridMultilevel"/>
    <w:tmpl w:val="33C2F4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BB797A"/>
    <w:multiLevelType w:val="hybridMultilevel"/>
    <w:tmpl w:val="50D45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E0"/>
    <w:rsid w:val="00037261"/>
    <w:rsid w:val="0006260B"/>
    <w:rsid w:val="000F1ED5"/>
    <w:rsid w:val="00116475"/>
    <w:rsid w:val="00175874"/>
    <w:rsid w:val="001A1B10"/>
    <w:rsid w:val="001C3777"/>
    <w:rsid w:val="002554CD"/>
    <w:rsid w:val="00293B83"/>
    <w:rsid w:val="002B4294"/>
    <w:rsid w:val="00333D0D"/>
    <w:rsid w:val="0036147C"/>
    <w:rsid w:val="003B06FC"/>
    <w:rsid w:val="00412016"/>
    <w:rsid w:val="00484EE0"/>
    <w:rsid w:val="004C049F"/>
    <w:rsid w:val="005000E2"/>
    <w:rsid w:val="00517750"/>
    <w:rsid w:val="00517FF1"/>
    <w:rsid w:val="005D22F7"/>
    <w:rsid w:val="006A3CE7"/>
    <w:rsid w:val="006D5234"/>
    <w:rsid w:val="007E771F"/>
    <w:rsid w:val="008E4A90"/>
    <w:rsid w:val="00A64318"/>
    <w:rsid w:val="00AD1A9A"/>
    <w:rsid w:val="00BE0D28"/>
    <w:rsid w:val="00C6554A"/>
    <w:rsid w:val="00E005B8"/>
    <w:rsid w:val="00ED7C44"/>
    <w:rsid w:val="00F55531"/>
    <w:rsid w:val="00FC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95563"/>
  <w15:chartTrackingRefBased/>
  <w15:docId w15:val="{DD549F43-E2C5-423F-B187-E54419A9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1A1B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1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hung285/SpringBootWindowService.gi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xua\AppData\Local\Microsoft\Office\16.0\DTS\en-US%7bD6CA1427-4E80-4EC6-92B1-57F42815E5EA%7d\%7b0BDB1CD8-D0E7-4BC7-B35D-3767F8F75E01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{0BDB1CD8-D0E7-4BC7-B35D-3767F8F75E01}tf02835058_win32.dotx</Template>
  <TotalTime>32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Hưng</dc:creator>
  <cp:keywords/>
  <dc:description/>
  <cp:lastModifiedBy>Đỗ Hưng</cp:lastModifiedBy>
  <cp:revision>47</cp:revision>
  <dcterms:created xsi:type="dcterms:W3CDTF">2020-12-05T17:09:00Z</dcterms:created>
  <dcterms:modified xsi:type="dcterms:W3CDTF">2020-12-06T03:57:00Z</dcterms:modified>
</cp:coreProperties>
</file>